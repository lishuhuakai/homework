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27" w:rsidRDefault="00343627" w:rsidP="00343627">
      <w:pPr>
        <w:ind w:firstLine="480"/>
        <w:rPr>
          <w:rFonts w:eastAsiaTheme="minorEastAsia"/>
        </w:rPr>
      </w:pPr>
    </w:p>
    <w:p w:rsidR="00343627" w:rsidRDefault="00343627" w:rsidP="00343627">
      <w:pPr>
        <w:pStyle w:val="2"/>
        <w:spacing w:before="156" w:after="156"/>
      </w:pPr>
      <w:r>
        <w:rPr>
          <w:rFonts w:hint="eastAsia"/>
        </w:rPr>
        <w:t>需求</w:t>
      </w:r>
      <w:r>
        <w:t>分析</w:t>
      </w:r>
    </w:p>
    <w:p w:rsidR="007A1FB6" w:rsidRPr="007A1FB6" w:rsidRDefault="007A1FB6" w:rsidP="007A1FB6">
      <w:pPr>
        <w:pStyle w:val="3"/>
        <w:spacing w:before="156" w:after="156"/>
      </w:pPr>
      <w:r>
        <w:rPr>
          <w:rFonts w:hint="eastAsia"/>
        </w:rPr>
        <w:t>用例图</w:t>
      </w:r>
    </w:p>
    <w:p w:rsidR="00343627" w:rsidRPr="00343627" w:rsidRDefault="00343627" w:rsidP="0034362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下图</w:t>
      </w:r>
      <w:r>
        <w:rPr>
          <w:rFonts w:eastAsiaTheme="minorEastAsia"/>
        </w:rPr>
        <w:t>表示的是该应用的用例图，主要的用例如下图所示，第一个是要求能够修改圆的半径，第二个用例是要求</w:t>
      </w:r>
      <w:r>
        <w:rPr>
          <w:rFonts w:eastAsiaTheme="minorEastAsia" w:hint="eastAsia"/>
        </w:rPr>
        <w:t>能够在</w:t>
      </w:r>
      <w:r>
        <w:rPr>
          <w:rFonts w:eastAsiaTheme="minorEastAsia"/>
        </w:rPr>
        <w:t>视图上直接拖动圆</w:t>
      </w:r>
      <w:r>
        <w:rPr>
          <w:rFonts w:eastAsiaTheme="minorEastAsia" w:hint="eastAsia"/>
        </w:rPr>
        <w:t>来</w:t>
      </w:r>
      <w:r>
        <w:rPr>
          <w:rFonts w:eastAsiaTheme="minorEastAsia"/>
        </w:rPr>
        <w:t>改变圆的半径。</w:t>
      </w:r>
    </w:p>
    <w:p w:rsidR="00343627" w:rsidRDefault="00343627" w:rsidP="00343627">
      <w:pPr>
        <w:pStyle w:val="a7"/>
      </w:pPr>
      <w:r>
        <w:drawing>
          <wp:inline distT="0" distB="0" distL="0" distR="0">
            <wp:extent cx="4250055" cy="3123565"/>
            <wp:effectExtent l="0" t="0" r="0" b="635"/>
            <wp:docPr id="2" name="图片 2" descr="C:\Users\Administrator\Desktop\2016-04-29_22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04-29_2233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6" w:rsidRPr="007A1FB6" w:rsidRDefault="007A1FB6" w:rsidP="007A1FB6">
      <w:pPr>
        <w:pStyle w:val="3"/>
        <w:spacing w:before="156" w:after="156"/>
      </w:pPr>
      <w:r>
        <w:rPr>
          <w:rFonts w:hint="eastAsia"/>
        </w:rPr>
        <w:t>顺序图</w:t>
      </w:r>
    </w:p>
    <w:p w:rsidR="00343627" w:rsidRDefault="007A1FB6" w:rsidP="0034362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下面</w:t>
      </w:r>
      <w:r>
        <w:rPr>
          <w:rFonts w:eastAsiaTheme="minorEastAsia"/>
        </w:rPr>
        <w:t>的图表示的是</w:t>
      </w:r>
      <w:r>
        <w:rPr>
          <w:rFonts w:eastAsiaTheme="minorEastAsia" w:hint="eastAsia"/>
        </w:rPr>
        <w:t>用户</w:t>
      </w:r>
      <w:r>
        <w:rPr>
          <w:rFonts w:eastAsiaTheme="minorEastAsia"/>
        </w:rPr>
        <w:t>改变了</w:t>
      </w:r>
      <w:r>
        <w:rPr>
          <w:rFonts w:eastAsiaTheme="minorEastAsia"/>
        </w:rPr>
        <w:t>TextView</w:t>
      </w:r>
      <w:r>
        <w:rPr>
          <w:rFonts w:eastAsiaTheme="minorEastAsia"/>
        </w:rPr>
        <w:t>里的值之后产生的顺序图：</w:t>
      </w:r>
    </w:p>
    <w:p w:rsidR="007A1FB6" w:rsidRDefault="007A1FB6" w:rsidP="007A1FB6">
      <w:pPr>
        <w:pStyle w:val="a7"/>
      </w:pPr>
      <w:r>
        <w:drawing>
          <wp:inline distT="0" distB="0" distL="0" distR="0">
            <wp:extent cx="5274310" cy="3094355"/>
            <wp:effectExtent l="0" t="0" r="2540" b="0"/>
            <wp:docPr id="3" name="图片 3" descr="C:\Users\Administrator\Desktop\2016-04-29_22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4-29_2244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6" w:rsidRPr="007A1FB6" w:rsidRDefault="007A1FB6" w:rsidP="007A1FB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Text</w:t>
      </w:r>
      <w:r>
        <w:rPr>
          <w:rFonts w:eastAsiaTheme="minorEastAsia"/>
        </w:rPr>
        <w:t>View</w:t>
      </w:r>
      <w:r>
        <w:rPr>
          <w:rFonts w:eastAsiaTheme="minorEastAsia"/>
        </w:rPr>
        <w:t>调用</w:t>
      </w:r>
      <w:r>
        <w:rPr>
          <w:rFonts w:eastAsiaTheme="minorEastAsia"/>
        </w:rPr>
        <w:t>TextController</w:t>
      </w:r>
      <w:r>
        <w:rPr>
          <w:rFonts w:eastAsiaTheme="minorEastAsia"/>
        </w:rPr>
        <w:t>的</w:t>
      </w:r>
      <w:r>
        <w:rPr>
          <w:rFonts w:eastAsiaTheme="minorEastAsia"/>
        </w:rPr>
        <w:t>SetRadius</w:t>
      </w:r>
      <w:r>
        <w:rPr>
          <w:rFonts w:eastAsiaTheme="minorEastAsia"/>
        </w:rPr>
        <w:t>方法，然后</w:t>
      </w:r>
      <w:r>
        <w:rPr>
          <w:rFonts w:eastAsiaTheme="minorEastAsia"/>
        </w:rPr>
        <w:t>TextView</w:t>
      </w:r>
      <w:r>
        <w:rPr>
          <w:rFonts w:eastAsiaTheme="minorEastAsia"/>
        </w:rPr>
        <w:t>调</w:t>
      </w:r>
      <w:r>
        <w:rPr>
          <w:rFonts w:eastAsiaTheme="minorEastAsia"/>
        </w:rPr>
        <w:lastRenderedPageBreak/>
        <w:t>用</w:t>
      </w:r>
      <w:r>
        <w:rPr>
          <w:rFonts w:eastAsiaTheme="minorEastAsia"/>
        </w:rPr>
        <w:t>Model</w:t>
      </w:r>
      <w:r>
        <w:rPr>
          <w:rFonts w:eastAsiaTheme="minorEastAsia"/>
        </w:rPr>
        <w:t>的</w:t>
      </w:r>
      <w:r>
        <w:rPr>
          <w:rFonts w:eastAsiaTheme="minorEastAsia"/>
        </w:rPr>
        <w:t>SetRadius</w:t>
      </w:r>
      <w:r>
        <w:rPr>
          <w:rFonts w:eastAsiaTheme="minorEastAsia"/>
        </w:rPr>
        <w:t>方法改变</w:t>
      </w:r>
      <w:r>
        <w:rPr>
          <w:rFonts w:eastAsiaTheme="minorEastAsia"/>
        </w:rPr>
        <w:t>Model</w:t>
      </w:r>
      <w:r>
        <w:rPr>
          <w:rFonts w:eastAsiaTheme="minorEastAsia"/>
        </w:rPr>
        <w:t>的</w:t>
      </w:r>
      <w:r>
        <w:rPr>
          <w:rFonts w:eastAsiaTheme="minorEastAsia"/>
        </w:rPr>
        <w:t>radius</w:t>
      </w:r>
      <w:r>
        <w:rPr>
          <w:rFonts w:eastAsiaTheme="minorEastAsia"/>
        </w:rPr>
        <w:t>，然后</w:t>
      </w:r>
      <w:r>
        <w:rPr>
          <w:rFonts w:eastAsiaTheme="minorEastAsia" w:hint="eastAsia"/>
        </w:rPr>
        <w:t>Model</w:t>
      </w:r>
      <w:r>
        <w:rPr>
          <w:rFonts w:eastAsiaTheme="minorEastAsia"/>
        </w:rPr>
        <w:t>调用视图的</w:t>
      </w:r>
      <w:r>
        <w:rPr>
          <w:rFonts w:eastAsiaTheme="minorEastAsia"/>
        </w:rPr>
        <w:t>UpdateView</w:t>
      </w:r>
      <w:r>
        <w:rPr>
          <w:rFonts w:eastAsiaTheme="minorEastAsia"/>
        </w:rPr>
        <w:t>方法更新视图。</w:t>
      </w:r>
      <w:r>
        <w:rPr>
          <w:rFonts w:hint="eastAsia"/>
        </w:rPr>
        <w:t>与</w:t>
      </w:r>
      <w:r>
        <w:t>上面类似的，我们可以得到</w:t>
      </w:r>
      <w:r>
        <w:rPr>
          <w:rFonts w:eastAsiaTheme="minorEastAsia" w:hint="eastAsia"/>
        </w:rPr>
        <w:t>下面</w:t>
      </w:r>
      <w:r>
        <w:rPr>
          <w:rFonts w:eastAsiaTheme="minorEastAsia"/>
        </w:rPr>
        <w:t>这</w:t>
      </w:r>
      <w:r>
        <w:rPr>
          <w:rFonts w:eastAsiaTheme="minorEastAsia" w:hint="eastAsia"/>
        </w:rPr>
        <w:t>张</w:t>
      </w:r>
      <w:r>
        <w:rPr>
          <w:rFonts w:eastAsiaTheme="minorEastAsia"/>
        </w:rPr>
        <w:t>图，</w:t>
      </w:r>
      <w:r>
        <w:rPr>
          <w:rFonts w:eastAsiaTheme="minorEastAsia" w:hint="eastAsia"/>
        </w:rPr>
        <w:t>下面</w:t>
      </w:r>
      <w:r>
        <w:rPr>
          <w:rFonts w:eastAsiaTheme="minorEastAsia"/>
        </w:rPr>
        <w:t>的图是用户改变了</w:t>
      </w:r>
      <w:r>
        <w:rPr>
          <w:rFonts w:eastAsiaTheme="minorEastAsia"/>
        </w:rPr>
        <w:t>GraphicView</w:t>
      </w:r>
      <w:r>
        <w:rPr>
          <w:rFonts w:eastAsiaTheme="minorEastAsia"/>
        </w:rPr>
        <w:t>之后</w:t>
      </w:r>
      <w:r>
        <w:rPr>
          <w:rFonts w:eastAsiaTheme="minorEastAsia" w:hint="eastAsia"/>
        </w:rPr>
        <w:t>产生</w:t>
      </w:r>
      <w:r>
        <w:rPr>
          <w:rFonts w:eastAsiaTheme="minorEastAsia"/>
        </w:rPr>
        <w:t>的顺序图。</w:t>
      </w:r>
    </w:p>
    <w:p w:rsidR="007A1FB6" w:rsidRDefault="007A1FB6" w:rsidP="007A1FB6">
      <w:pPr>
        <w:pStyle w:val="a7"/>
      </w:pPr>
      <w:r>
        <w:drawing>
          <wp:inline distT="0" distB="0" distL="0" distR="0">
            <wp:extent cx="5266690" cy="2853055"/>
            <wp:effectExtent l="0" t="0" r="0" b="4445"/>
            <wp:docPr id="4" name="图片 4" descr="C:\Users\Administrator\Desktop\2016-04-29_224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6-04-29_2248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6" w:rsidRDefault="007A1FB6" w:rsidP="007A1FB6">
      <w:pPr>
        <w:pStyle w:val="3"/>
        <w:spacing w:before="156" w:after="156"/>
      </w:pPr>
      <w:r>
        <w:rPr>
          <w:rFonts w:hint="eastAsia"/>
        </w:rPr>
        <w:t>类图</w:t>
      </w:r>
    </w:p>
    <w:p w:rsidR="007A1FB6" w:rsidRDefault="007A1FB6" w:rsidP="007A1FB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根据</w:t>
      </w:r>
      <w:r>
        <w:rPr>
          <w:rFonts w:eastAsiaTheme="minorEastAsia"/>
        </w:rPr>
        <w:t>上面的分析，我们可以很轻松的得到下面这</w:t>
      </w:r>
      <w:r>
        <w:rPr>
          <w:rFonts w:eastAsiaTheme="minorEastAsia" w:hint="eastAsia"/>
        </w:rPr>
        <w:t>张</w:t>
      </w:r>
      <w:r>
        <w:rPr>
          <w:rFonts w:eastAsiaTheme="minorEastAsia"/>
        </w:rPr>
        <w:t>类图：</w:t>
      </w:r>
    </w:p>
    <w:p w:rsidR="007A1FB6" w:rsidRDefault="007A1FB6" w:rsidP="007A1FB6">
      <w:pPr>
        <w:pStyle w:val="a7"/>
      </w:pPr>
      <w:r>
        <w:rPr>
          <w:rFonts w:hint="eastAsia"/>
        </w:rPr>
        <w:drawing>
          <wp:inline distT="0" distB="0" distL="0" distR="0">
            <wp:extent cx="5266690" cy="3445510"/>
            <wp:effectExtent l="0" t="0" r="0" b="2540"/>
            <wp:docPr id="5" name="图片 5" descr="C:\Users\Administrator\Desktop\2016-04-29_225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016-04-29_2251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92" w:rsidRDefault="001F6992" w:rsidP="001F6992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如图</w:t>
      </w:r>
      <w:r>
        <w:rPr>
          <w:rFonts w:eastAsiaTheme="minorEastAsia"/>
        </w:rPr>
        <w:t>所示，</w:t>
      </w:r>
      <w:r>
        <w:rPr>
          <w:rFonts w:eastAsiaTheme="minorEastAsia" w:hint="eastAsia"/>
        </w:rPr>
        <w:t>这个</w:t>
      </w:r>
      <w:r>
        <w:rPr>
          <w:rFonts w:eastAsiaTheme="minorEastAsia"/>
        </w:rPr>
        <w:t>应用一共分为五个类，第一个</w:t>
      </w:r>
      <w:r>
        <w:rPr>
          <w:rFonts w:eastAsiaTheme="minorEastAsia" w:hint="eastAsia"/>
        </w:rPr>
        <w:t>类</w:t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Text</w:t>
      </w:r>
      <w:r>
        <w:rPr>
          <w:rFonts w:eastAsiaTheme="minorEastAsia"/>
        </w:rPr>
        <w:t>View</w:t>
      </w:r>
      <w:r>
        <w:rPr>
          <w:rFonts w:eastAsiaTheme="minorEastAsia" w:hint="eastAsia"/>
        </w:rPr>
        <w:t>类</w:t>
      </w:r>
      <w:r>
        <w:rPr>
          <w:rFonts w:eastAsiaTheme="minorEastAsia"/>
        </w:rPr>
        <w:t>，这个类主要用于显示应用左半边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输入框，</w:t>
      </w:r>
      <w:r>
        <w:rPr>
          <w:rFonts w:eastAsiaTheme="minorEastAsia" w:hint="eastAsia"/>
        </w:rPr>
        <w:t>球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表面积</w:t>
      </w:r>
      <w:r>
        <w:rPr>
          <w:rFonts w:eastAsiaTheme="minorEastAsia"/>
        </w:rPr>
        <w:t>，体积等信息，有一个公开的方法，叫做</w:t>
      </w:r>
      <w:r>
        <w:rPr>
          <w:rFonts w:eastAsiaTheme="minorEastAsia" w:hint="eastAsia"/>
        </w:rPr>
        <w:t>updateView(),</w:t>
      </w:r>
      <w:r>
        <w:rPr>
          <w:rFonts w:eastAsiaTheme="minorEastAsia" w:hint="eastAsia"/>
        </w:rPr>
        <w:t>第二个</w:t>
      </w:r>
      <w:r>
        <w:rPr>
          <w:rFonts w:eastAsiaTheme="minorEastAsia"/>
        </w:rPr>
        <w:t>view</w:t>
      </w:r>
      <w:r>
        <w:rPr>
          <w:rFonts w:eastAsiaTheme="minorEastAsia"/>
        </w:rPr>
        <w:t>类是</w:t>
      </w:r>
      <w:r>
        <w:rPr>
          <w:rFonts w:eastAsiaTheme="minorEastAsia" w:hint="eastAsia"/>
        </w:rPr>
        <w:t>graphics</w:t>
      </w:r>
      <w:r>
        <w:rPr>
          <w:rFonts w:eastAsiaTheme="minorEastAsia"/>
        </w:rPr>
        <w:t>View</w:t>
      </w:r>
      <w:r>
        <w:rPr>
          <w:rFonts w:eastAsiaTheme="minorEastAsia"/>
        </w:rPr>
        <w:t>，这个类和第一个类很相似，只不过</w:t>
      </w:r>
      <w:r>
        <w:rPr>
          <w:rFonts w:eastAsiaTheme="minorEastAsia" w:hint="eastAsia"/>
        </w:rPr>
        <w:t>表现</w:t>
      </w:r>
      <w:r>
        <w:rPr>
          <w:rFonts w:eastAsiaTheme="minorEastAsia"/>
        </w:rPr>
        <w:t>的是另外的一个东西，用于</w:t>
      </w:r>
      <w:r>
        <w:rPr>
          <w:rFonts w:eastAsiaTheme="minorEastAsia" w:hint="eastAsia"/>
        </w:rPr>
        <w:t>画</w:t>
      </w:r>
      <w:r>
        <w:rPr>
          <w:rFonts w:eastAsiaTheme="minorEastAsia"/>
        </w:rPr>
        <w:t>球。同样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只有一个公开的方法</w:t>
      </w:r>
      <w:r>
        <w:rPr>
          <w:rFonts w:eastAsiaTheme="minorEastAsia"/>
        </w:rPr>
        <w:t>updateView</w:t>
      </w:r>
      <w:r>
        <w:rPr>
          <w:rFonts w:eastAsiaTheme="minorEastAsia" w:hint="eastAsia"/>
        </w:rPr>
        <w:t>()</w:t>
      </w:r>
      <w:r>
        <w:rPr>
          <w:rFonts w:eastAsiaTheme="minorEastAsia" w:hint="eastAsia"/>
        </w:rPr>
        <w:t>。</w:t>
      </w:r>
    </w:p>
    <w:p w:rsidR="001F6992" w:rsidRDefault="001F6992" w:rsidP="001F6992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接下来</w:t>
      </w:r>
      <w:r>
        <w:rPr>
          <w:rFonts w:eastAsiaTheme="minorEastAsia"/>
        </w:rPr>
        <w:t>的</w:t>
      </w:r>
      <w:r>
        <w:rPr>
          <w:rFonts w:eastAsiaTheme="minorEastAsia"/>
        </w:rPr>
        <w:t>controller</w:t>
      </w:r>
      <w:r>
        <w:rPr>
          <w:rFonts w:eastAsiaTheme="minorEastAsia"/>
        </w:rPr>
        <w:t>类，第一个是</w:t>
      </w:r>
      <w:r>
        <w:rPr>
          <w:rFonts w:eastAsiaTheme="minorEastAsia"/>
        </w:rPr>
        <w:t>TextController</w:t>
      </w:r>
      <w:r>
        <w:rPr>
          <w:rFonts w:eastAsiaTheme="minorEastAsia"/>
        </w:rPr>
        <w:t>类，这个类主要是用于调节</w:t>
      </w:r>
      <w:r>
        <w:rPr>
          <w:rFonts w:eastAsiaTheme="minorEastAsia"/>
        </w:rPr>
        <w:t>Model</w:t>
      </w:r>
      <w:r>
        <w:rPr>
          <w:rFonts w:eastAsiaTheme="minorEastAsia"/>
        </w:rPr>
        <w:t>和</w:t>
      </w:r>
      <w:r>
        <w:rPr>
          <w:rFonts w:eastAsiaTheme="minorEastAsia"/>
        </w:rPr>
        <w:t>TextView</w:t>
      </w:r>
      <w:r>
        <w:rPr>
          <w:rFonts w:eastAsiaTheme="minorEastAsia"/>
        </w:rPr>
        <w:t>的关系，减小</w:t>
      </w:r>
      <w:r>
        <w:rPr>
          <w:rFonts w:eastAsiaTheme="minorEastAsia"/>
        </w:rPr>
        <w:t>Model</w:t>
      </w:r>
      <w:r>
        <w:rPr>
          <w:rFonts w:eastAsiaTheme="minorEastAsia"/>
        </w:rPr>
        <w:t>和</w:t>
      </w:r>
      <w:r>
        <w:rPr>
          <w:rFonts w:eastAsiaTheme="minorEastAsia"/>
        </w:rPr>
        <w:t>View</w:t>
      </w:r>
      <w:r>
        <w:rPr>
          <w:rFonts w:eastAsiaTheme="minorEastAsia"/>
        </w:rPr>
        <w:t>之间的耦合度</w:t>
      </w:r>
      <w:r>
        <w:rPr>
          <w:rFonts w:eastAsiaTheme="minorEastAsia" w:hint="eastAsia"/>
        </w:rPr>
        <w:t>，它</w:t>
      </w:r>
      <w:r>
        <w:rPr>
          <w:rFonts w:eastAsiaTheme="minorEastAsia"/>
        </w:rPr>
        <w:t>只有一个公开的方法</w:t>
      </w:r>
      <w:r>
        <w:rPr>
          <w:rFonts w:eastAsiaTheme="minorEastAsia" w:hint="eastAsia"/>
        </w:rPr>
        <w:t>setRadius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GraphicsController</w:t>
      </w:r>
      <w:r>
        <w:rPr>
          <w:rFonts w:eastAsiaTheme="minorEastAsia"/>
        </w:rPr>
        <w:t>也很类似。</w:t>
      </w:r>
    </w:p>
    <w:p w:rsidR="00003A48" w:rsidRDefault="001F6992" w:rsidP="00003A48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最后</w:t>
      </w:r>
      <w:r>
        <w:rPr>
          <w:rFonts w:eastAsiaTheme="minorEastAsia"/>
        </w:rPr>
        <w:t>的一个类是</w:t>
      </w:r>
      <w:r>
        <w:rPr>
          <w:rFonts w:eastAsiaTheme="minorEastAsia"/>
        </w:rPr>
        <w:t>Model</w:t>
      </w:r>
      <w:r>
        <w:rPr>
          <w:rFonts w:eastAsiaTheme="minorEastAsia"/>
        </w:rPr>
        <w:t>类，这个类用于记录应用的一些信息，在这个应用里</w:t>
      </w:r>
      <w:r>
        <w:rPr>
          <w:rFonts w:eastAsiaTheme="minorEastAsia" w:hint="eastAsia"/>
        </w:rPr>
        <w:t>面</w:t>
      </w:r>
      <w:r>
        <w:rPr>
          <w:rFonts w:eastAsiaTheme="minorEastAsia"/>
        </w:rPr>
        <w:t>，有价值的东西只有</w:t>
      </w:r>
      <w:r>
        <w:rPr>
          <w:rFonts w:eastAsiaTheme="minorEastAsia"/>
        </w:rPr>
        <w:t>radius</w:t>
      </w:r>
      <w:r>
        <w:rPr>
          <w:rFonts w:eastAsiaTheme="minorEastAsia"/>
        </w:rPr>
        <w:t>啦，这个类有</w:t>
      </w:r>
      <w:r>
        <w:rPr>
          <w:rFonts w:eastAsiaTheme="minorEastAsia"/>
        </w:rPr>
        <w:t>registerObserver()</w:t>
      </w:r>
      <w:r>
        <w:rPr>
          <w:rFonts w:eastAsiaTheme="minorEastAsia" w:hint="eastAsia"/>
        </w:rPr>
        <w:t>方法</w:t>
      </w:r>
      <w:r>
        <w:rPr>
          <w:rFonts w:eastAsiaTheme="minorEastAsia"/>
        </w:rPr>
        <w:t>，这个方法主要给别的类注册成为</w:t>
      </w:r>
      <w:r>
        <w:rPr>
          <w:rFonts w:eastAsiaTheme="minorEastAsia"/>
        </w:rPr>
        <w:t>Model</w:t>
      </w:r>
      <w:r>
        <w:rPr>
          <w:rFonts w:eastAsiaTheme="minorEastAsia"/>
        </w:rPr>
        <w:t>的观察者，</w:t>
      </w:r>
      <w:r>
        <w:rPr>
          <w:rFonts w:eastAsiaTheme="minorEastAsia"/>
        </w:rPr>
        <w:t>notifyObserver()</w:t>
      </w:r>
      <w:r>
        <w:rPr>
          <w:rFonts w:eastAsiaTheme="minorEastAsia" w:hint="eastAsia"/>
        </w:rPr>
        <w:t>这个</w:t>
      </w:r>
      <w:r>
        <w:rPr>
          <w:rFonts w:eastAsiaTheme="minorEastAsia"/>
        </w:rPr>
        <w:t>方法在</w:t>
      </w:r>
      <w:r>
        <w:rPr>
          <w:rFonts w:eastAsiaTheme="minorEastAsia"/>
        </w:rPr>
        <w:t>Model</w:t>
      </w:r>
      <w:r>
        <w:rPr>
          <w:rFonts w:eastAsiaTheme="minorEastAsia"/>
        </w:rPr>
        <w:t>发生变化的时候调用，主要用于通知观察者</w:t>
      </w:r>
      <w:r>
        <w:rPr>
          <w:rFonts w:eastAsiaTheme="minorEastAsia"/>
        </w:rPr>
        <w:t>Model</w:t>
      </w:r>
      <w:r>
        <w:rPr>
          <w:rFonts w:eastAsiaTheme="minorEastAsia"/>
        </w:rPr>
        <w:t>发生了变化。</w:t>
      </w:r>
    </w:p>
    <w:p w:rsidR="00003A48" w:rsidRDefault="00003A48" w:rsidP="00003A48">
      <w:pPr>
        <w:pStyle w:val="3"/>
        <w:spacing w:before="156" w:after="156"/>
      </w:pPr>
      <w:r>
        <w:rPr>
          <w:rFonts w:hint="eastAsia"/>
        </w:rPr>
        <w:t>流程</w:t>
      </w:r>
    </w:p>
    <w:p w:rsidR="00003A48" w:rsidRDefault="00003A48" w:rsidP="00003A4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下面</w:t>
      </w:r>
      <w:r>
        <w:rPr>
          <w:rFonts w:eastAsiaTheme="minorEastAsia"/>
        </w:rPr>
        <w:t>我要讲述一下代码的工作流程。</w:t>
      </w:r>
    </w:p>
    <w:p w:rsidR="00003A48" w:rsidRDefault="00003A48" w:rsidP="00003A4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主函数里面，先调用</w:t>
      </w:r>
      <w:r>
        <w:rPr>
          <w:rFonts w:eastAsia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6A2" w:rsidTr="002F06A2">
        <w:tc>
          <w:tcPr>
            <w:tcW w:w="8296" w:type="dxa"/>
          </w:tcPr>
          <w:p w:rsidR="002F06A2" w:rsidRDefault="002F06A2" w:rsidP="002F06A2">
            <w:pPr>
              <w:pStyle w:val="HTML"/>
              <w:jc w:val="both"/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s_model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Model()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 xml:space="preserve"># 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创建一个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>Model</w:t>
            </w:r>
          </w:p>
        </w:tc>
      </w:tr>
    </w:tbl>
    <w:p w:rsidR="002F06A2" w:rsidRDefault="002F06A2" w:rsidP="001A6076">
      <w:pPr>
        <w:ind w:firstLine="480"/>
      </w:pPr>
      <w:r>
        <w:rPr>
          <w:rFonts w:hint="eastAsia"/>
        </w:rPr>
        <w:t>然后</w:t>
      </w:r>
      <w:r>
        <w:t>创建一个TextController，将s_model</w:t>
      </w:r>
      <w:r>
        <w:rPr>
          <w:rFonts w:hint="eastAsia"/>
        </w:rPr>
        <w:t>传递</w:t>
      </w:r>
      <w:r>
        <w:t>过去：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6A2" w:rsidTr="002F06A2">
        <w:tc>
          <w:tcPr>
            <w:tcW w:w="8296" w:type="dxa"/>
          </w:tcPr>
          <w:p w:rsidR="002F06A2" w:rsidRDefault="002F06A2" w:rsidP="00003A48">
            <w:pPr>
              <w:pStyle w:val="HTML"/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</w:pP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s_text_control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TextController(s_model)</w:t>
            </w:r>
          </w:p>
        </w:tc>
      </w:tr>
    </w:tbl>
    <w:p w:rsidR="002F06A2" w:rsidRDefault="002F06A2" w:rsidP="001A6076">
      <w:pPr>
        <w:ind w:firstLine="480"/>
      </w:pPr>
      <w:r>
        <w:rPr>
          <w:rFonts w:hint="eastAsia"/>
        </w:rPr>
        <w:t>在</w:t>
      </w:r>
      <w:r>
        <w:t>TextController的构造函数里面发生了什么呢</w:t>
      </w:r>
      <w:r>
        <w:rPr>
          <w:rFonts w:hint="eastAsia"/>
        </w:rPr>
        <w:t>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6A2" w:rsidTr="002F06A2">
        <w:tc>
          <w:tcPr>
            <w:tcW w:w="8296" w:type="dxa"/>
          </w:tcPr>
          <w:p w:rsidR="002F06A2" w:rsidRPr="002F06A2" w:rsidRDefault="002F06A2" w:rsidP="001020F9">
            <w:pPr>
              <w:pStyle w:val="HTML"/>
              <w:shd w:val="clear" w:color="auto" w:fill="FFFFFF"/>
              <w:rPr>
                <w:rFonts w:ascii="Monaco" w:hAnsi="Monaco" w:hint="eastAsia"/>
                <w:color w:val="333333"/>
                <w:sz w:val="21"/>
                <w:szCs w:val="21"/>
              </w:rPr>
            </w:pP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class </w:t>
            </w:r>
            <w:r>
              <w:rPr>
                <w:rFonts w:ascii="Monaco" w:hAnsi="Monaco"/>
                <w:b/>
                <w:bCs/>
                <w:color w:val="445588"/>
                <w:sz w:val="21"/>
                <w:szCs w:val="21"/>
              </w:rPr>
              <w:t>TextController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def </w:t>
            </w:r>
            <w:r>
              <w:rPr>
                <w:rFonts w:ascii="Monaco" w:hAnsi="Monaco"/>
                <w:b/>
                <w:bCs/>
                <w:color w:val="990000"/>
                <w:sz w:val="21"/>
                <w:szCs w:val="21"/>
              </w:rPr>
              <w:t>__init__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, model)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.__model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t>model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.__text_view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TextView(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, model)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 xml:space="preserve"># 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初始化的时候创建</w:t>
            </w:r>
            <w:r w:rsidR="001020F9"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>view</w:t>
            </w:r>
            <w:r w:rsidR="001020F9"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.__text_view.updateView()</w:t>
            </w:r>
          </w:p>
        </w:tc>
      </w:tr>
    </w:tbl>
    <w:p w:rsidR="002F06A2" w:rsidRDefault="002F06A2" w:rsidP="001A6076">
      <w:pPr>
        <w:ind w:firstLine="480"/>
      </w:pPr>
      <w:r>
        <w:rPr>
          <w:rFonts w:hint="eastAsia"/>
        </w:rPr>
        <w:t>我们</w:t>
      </w:r>
      <w:r>
        <w:t>可以看到，在</w:t>
      </w:r>
      <w:r>
        <w:rPr>
          <w:rFonts w:hint="eastAsia"/>
        </w:rPr>
        <w:t>构造</w:t>
      </w:r>
      <w:r>
        <w:t>函数里面，TextController将model记录下来，然后</w:t>
      </w:r>
      <w:r>
        <w:rPr>
          <w:rFonts w:hint="eastAsia"/>
        </w:rPr>
        <w:t>创建</w:t>
      </w:r>
      <w:r>
        <w:t>了一个TextView，TextView里面也很自然的记录了model和controller的</w:t>
      </w:r>
      <w:r>
        <w:rPr>
          <w:rFonts w:hint="eastAsia"/>
        </w:rPr>
        <w:t>引用</w:t>
      </w:r>
      <w:r>
        <w:t>。</w:t>
      </w:r>
    </w:p>
    <w:p w:rsidR="002F06A2" w:rsidRDefault="002F06A2" w:rsidP="001A6076">
      <w:pPr>
        <w:ind w:firstLine="480"/>
      </w:pPr>
      <w:r>
        <w:rPr>
          <w:rFonts w:hint="eastAsia"/>
        </w:rPr>
        <w:t>然后</w:t>
      </w:r>
      <w:r>
        <w:t>TextController调用TextView的函数来更新View，也就是视图。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6A2" w:rsidTr="002F06A2">
        <w:tc>
          <w:tcPr>
            <w:tcW w:w="8296" w:type="dxa"/>
          </w:tcPr>
          <w:p w:rsidR="002F06A2" w:rsidRPr="001020F9" w:rsidRDefault="002F06A2" w:rsidP="001020F9">
            <w:pPr>
              <w:pStyle w:val="HTML"/>
              <w:shd w:val="clear" w:color="auto" w:fill="FFFFFF"/>
              <w:rPr>
                <w:rFonts w:ascii="Monaco" w:hAnsi="Monaco" w:hint="eastAsia"/>
                <w:color w:val="333333"/>
                <w:sz w:val="21"/>
                <w:szCs w:val="21"/>
              </w:rPr>
            </w:pP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class </w:t>
            </w:r>
            <w:r>
              <w:rPr>
                <w:rFonts w:ascii="Monaco" w:hAnsi="Monaco"/>
                <w:b/>
                <w:bCs/>
                <w:color w:val="445588"/>
                <w:sz w:val="21"/>
                <w:szCs w:val="21"/>
              </w:rPr>
              <w:t>TextView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def </w:t>
            </w:r>
            <w:r>
              <w:rPr>
                <w:rFonts w:ascii="Monaco" w:hAnsi="Monaco"/>
                <w:b/>
                <w:bCs/>
                <w:color w:val="990000"/>
                <w:sz w:val="21"/>
                <w:szCs w:val="21"/>
              </w:rPr>
              <w:t>__init__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, controller, model)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 w:rsidR="001020F9"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.__controller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t>controller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.__model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t>model</w:t>
            </w:r>
            <w:r w:rsidR="001020F9"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.__model.registerObserver(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 xml:space="preserve"># 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将这个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>view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注册成为观察者</w:t>
            </w:r>
            <w:r w:rsidR="001020F9"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.createView()</w:t>
            </w:r>
          </w:p>
        </w:tc>
      </w:tr>
    </w:tbl>
    <w:p w:rsidR="002F06A2" w:rsidRDefault="002F06A2" w:rsidP="001A6076">
      <w:pPr>
        <w:ind w:firstLine="480"/>
      </w:pPr>
      <w:r>
        <w:rPr>
          <w:rFonts w:hint="eastAsia"/>
        </w:rPr>
        <w:t>上</w:t>
      </w:r>
      <w:r>
        <w:t>面是TextView的构造函数，在TextView里面记录下了model和controller，然后这个TextView</w:t>
      </w:r>
      <w:r>
        <w:rPr>
          <w:rFonts w:hint="eastAsia"/>
        </w:rPr>
        <w:t>注册</w:t>
      </w:r>
      <w:r>
        <w:t>成为了model的观察者，然后构建了一个视图。</w:t>
      </w:r>
    </w:p>
    <w:p w:rsidR="001020F9" w:rsidRDefault="001020F9" w:rsidP="001A6076">
      <w:pPr>
        <w:ind w:firstLine="480"/>
      </w:pPr>
      <w:r>
        <w:rPr>
          <w:rFonts w:hint="eastAsia"/>
        </w:rPr>
        <w:t>对于Graphics</w:t>
      </w:r>
      <w:r>
        <w:t>Controller，代码也非常类似：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0F9" w:rsidTr="001020F9">
        <w:tc>
          <w:tcPr>
            <w:tcW w:w="8296" w:type="dxa"/>
          </w:tcPr>
          <w:p w:rsidR="001020F9" w:rsidRPr="001020F9" w:rsidRDefault="001020F9" w:rsidP="001020F9">
            <w:pPr>
              <w:pStyle w:val="HTML"/>
              <w:shd w:val="clear" w:color="auto" w:fill="FFFFFF"/>
              <w:rPr>
                <w:rFonts w:ascii="Monaco" w:hAnsi="Monaco" w:hint="eastAsia"/>
                <w:color w:val="333333"/>
                <w:sz w:val="21"/>
                <w:szCs w:val="21"/>
              </w:rPr>
            </w:pP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class </w:t>
            </w:r>
            <w:r>
              <w:rPr>
                <w:rFonts w:ascii="Monaco" w:hAnsi="Monaco"/>
                <w:b/>
                <w:bCs/>
                <w:color w:val="445588"/>
                <w:sz w:val="21"/>
                <w:szCs w:val="21"/>
              </w:rPr>
              <w:t>GraphicsController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def </w:t>
            </w:r>
            <w:r>
              <w:rPr>
                <w:rFonts w:ascii="Monaco" w:hAnsi="Monaco"/>
                <w:b/>
                <w:bCs/>
                <w:color w:val="990000"/>
                <w:sz w:val="21"/>
                <w:szCs w:val="21"/>
              </w:rPr>
              <w:t>__init__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, model)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: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># controller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的话，只需要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>model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就行了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.__model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model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.__graphics_view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GraphicsView(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, model)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.__graphics_view.updateView()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 xml:space="preserve"># 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初始化圆</w:t>
            </w:r>
          </w:p>
        </w:tc>
      </w:tr>
    </w:tbl>
    <w:p w:rsidR="001020F9" w:rsidRDefault="001020F9" w:rsidP="00003A48">
      <w:pPr>
        <w:pStyle w:val="HTML"/>
        <w:shd w:val="clear" w:color="auto" w:fill="FFFFFF"/>
        <w:ind w:firstLine="422"/>
        <w:rPr>
          <w:rFonts w:ascii="Monaco" w:hAnsi="Monaco"/>
          <w:b/>
          <w:bCs/>
          <w:color w:val="FFAF18"/>
          <w:sz w:val="21"/>
          <w:szCs w:val="21"/>
        </w:rPr>
      </w:pPr>
      <w:r>
        <w:rPr>
          <w:rFonts w:ascii="Monaco" w:hAnsi="Monaco" w:hint="eastAsia"/>
          <w:b/>
          <w:bCs/>
          <w:color w:val="FFAF18"/>
          <w:sz w:val="21"/>
          <w:szCs w:val="21"/>
        </w:rPr>
        <w:t>Graphics</w:t>
      </w:r>
      <w:r>
        <w:rPr>
          <w:rFonts w:ascii="Monaco" w:hAnsi="Monaco"/>
          <w:b/>
          <w:bCs/>
          <w:color w:val="FFAF18"/>
          <w:sz w:val="21"/>
          <w:szCs w:val="21"/>
        </w:rPr>
        <w:t>Controller</w:t>
      </w:r>
      <w:r>
        <w:rPr>
          <w:rFonts w:ascii="Monaco" w:hAnsi="Monaco"/>
          <w:b/>
          <w:bCs/>
          <w:color w:val="FFAF18"/>
          <w:sz w:val="21"/>
          <w:szCs w:val="21"/>
        </w:rPr>
        <w:t>记录下</w:t>
      </w:r>
      <w:r>
        <w:rPr>
          <w:rFonts w:ascii="Monaco" w:hAnsi="Monaco"/>
          <w:b/>
          <w:bCs/>
          <w:color w:val="FFAF18"/>
          <w:sz w:val="21"/>
          <w:szCs w:val="21"/>
        </w:rPr>
        <w:t>model</w:t>
      </w:r>
      <w:r>
        <w:rPr>
          <w:rFonts w:ascii="Monaco" w:hAnsi="Monaco"/>
          <w:b/>
          <w:bCs/>
          <w:color w:val="FFAF18"/>
          <w:sz w:val="21"/>
          <w:szCs w:val="21"/>
        </w:rPr>
        <w:t>，然后构建一个</w:t>
      </w:r>
      <w:r>
        <w:rPr>
          <w:rFonts w:ascii="Monaco" w:hAnsi="Monaco"/>
          <w:b/>
          <w:bCs/>
          <w:color w:val="FFAF18"/>
          <w:sz w:val="21"/>
          <w:szCs w:val="21"/>
        </w:rPr>
        <w:t>GraphicsView</w:t>
      </w:r>
      <w:r>
        <w:rPr>
          <w:rFonts w:ascii="Monaco" w:hAnsi="Monaco"/>
          <w:b/>
          <w:bCs/>
          <w:color w:val="FFAF18"/>
          <w:sz w:val="21"/>
          <w:szCs w:val="21"/>
        </w:rPr>
        <w:t>，这个</w:t>
      </w:r>
      <w:r>
        <w:rPr>
          <w:rFonts w:ascii="Monaco" w:hAnsi="Monaco"/>
          <w:b/>
          <w:bCs/>
          <w:color w:val="FFAF18"/>
          <w:sz w:val="21"/>
          <w:szCs w:val="21"/>
        </w:rPr>
        <w:t>View</w:t>
      </w:r>
      <w:r>
        <w:rPr>
          <w:rFonts w:ascii="Monaco" w:hAnsi="Monaco"/>
          <w:b/>
          <w:bCs/>
          <w:color w:val="FFAF18"/>
          <w:sz w:val="21"/>
          <w:szCs w:val="21"/>
        </w:rPr>
        <w:t>记录下了对应的</w:t>
      </w:r>
      <w:r>
        <w:rPr>
          <w:rFonts w:ascii="Monaco" w:hAnsi="Monaco"/>
          <w:b/>
          <w:bCs/>
          <w:color w:val="FFAF18"/>
          <w:sz w:val="21"/>
          <w:szCs w:val="21"/>
        </w:rPr>
        <w:t>model</w:t>
      </w:r>
      <w:r>
        <w:rPr>
          <w:rFonts w:ascii="Monaco" w:hAnsi="Monaco"/>
          <w:b/>
          <w:bCs/>
          <w:color w:val="FFAF18"/>
          <w:sz w:val="21"/>
          <w:szCs w:val="21"/>
        </w:rPr>
        <w:t>和</w:t>
      </w:r>
      <w:r>
        <w:rPr>
          <w:rFonts w:ascii="Monaco" w:hAnsi="Monaco"/>
          <w:b/>
          <w:bCs/>
          <w:color w:val="FFAF18"/>
          <w:sz w:val="21"/>
          <w:szCs w:val="21"/>
        </w:rPr>
        <w:t>Controller</w:t>
      </w:r>
      <w:r>
        <w:rPr>
          <w:rFonts w:ascii="Monaco" w:hAnsi="Monaco"/>
          <w:b/>
          <w:bCs/>
          <w:color w:val="FFAF18"/>
          <w:sz w:val="21"/>
          <w:szCs w:val="21"/>
        </w:rPr>
        <w:t>，然后更新</w:t>
      </w:r>
      <w:r>
        <w:rPr>
          <w:rFonts w:ascii="Monaco" w:hAnsi="Monaco"/>
          <w:b/>
          <w:bCs/>
          <w:color w:val="FFAF18"/>
          <w:sz w:val="21"/>
          <w:szCs w:val="21"/>
        </w:rPr>
        <w:t>view</w:t>
      </w:r>
      <w:r>
        <w:rPr>
          <w:rFonts w:ascii="Monaco" w:hAnsi="Monaco"/>
          <w:b/>
          <w:bCs/>
          <w:color w:val="FFAF18"/>
          <w:sz w:val="21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0F9" w:rsidTr="001020F9">
        <w:tc>
          <w:tcPr>
            <w:tcW w:w="8296" w:type="dxa"/>
          </w:tcPr>
          <w:p w:rsidR="001020F9" w:rsidRPr="001020F9" w:rsidRDefault="001020F9" w:rsidP="0010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020F9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class </w:t>
            </w:r>
            <w:r w:rsidRPr="001020F9">
              <w:rPr>
                <w:rFonts w:ascii="Monaco" w:eastAsia="宋体" w:hAnsi="Monaco" w:cs="宋体"/>
                <w:b/>
                <w:bCs/>
                <w:color w:val="445588"/>
                <w:kern w:val="0"/>
                <w:sz w:val="21"/>
                <w:szCs w:val="21"/>
              </w:rPr>
              <w:t>GraphicsView</w:t>
            </w:r>
            <w:r w:rsidRPr="001020F9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</w:p>
          <w:p w:rsidR="001020F9" w:rsidRPr="001020F9" w:rsidRDefault="001020F9" w:rsidP="001020F9">
            <w:pPr>
              <w:pStyle w:val="HTML"/>
              <w:shd w:val="clear" w:color="auto" w:fill="FFFFFF"/>
              <w:ind w:firstLine="422"/>
              <w:rPr>
                <w:rFonts w:ascii="Monaco" w:hAnsi="Monaco" w:hint="eastAsia"/>
                <w:color w:val="333333"/>
                <w:sz w:val="21"/>
                <w:szCs w:val="21"/>
              </w:rPr>
            </w:pP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lastRenderedPageBreak/>
              <w:t xml:space="preserve">def </w:t>
            </w:r>
            <w:r>
              <w:rPr>
                <w:rFonts w:ascii="Monaco" w:hAnsi="Monaco"/>
                <w:b/>
                <w:bCs/>
                <w:color w:val="990000"/>
                <w:sz w:val="21"/>
                <w:szCs w:val="21"/>
              </w:rPr>
              <w:t>__init__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, controller, model)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.__controller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controller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.__model </w:t>
            </w:r>
            <w:r>
              <w:rPr>
                <w:rFonts w:ascii="Monaco" w:hAnsi="Monaco"/>
                <w:b/>
                <w:bCs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model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.__model.registerObserver(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Monaco" w:hAnsi="Monaco"/>
                <w:b/>
                <w:bCs/>
                <w:color w:val="FFAF18"/>
                <w:sz w:val="21"/>
                <w:szCs w:val="21"/>
              </w:rPr>
              <w:t xml:space="preserve"># 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t>注册成为观察者</w:t>
            </w:r>
            <w:r>
              <w:rPr>
                <w:rFonts w:ascii="方正清刻本悦宋简体" w:eastAsia="方正清刻本悦宋简体" w:hAnsi="Monaco" w:hint="eastAsia"/>
                <w:b/>
                <w:bCs/>
                <w:color w:val="FFAF18"/>
                <w:sz w:val="21"/>
                <w:szCs w:val="21"/>
              </w:rPr>
              <w:br/>
              <w:t xml:space="preserve">    </w:t>
            </w:r>
            <w:r>
              <w:rPr>
                <w:rFonts w:ascii="方正清刻本悦宋简体" w:eastAsia="方正清刻本悦宋简体" w:hAnsi="Monaco"/>
                <w:b/>
                <w:bCs/>
                <w:color w:val="FFAF18"/>
                <w:sz w:val="21"/>
                <w:szCs w:val="21"/>
              </w:rPr>
              <w:t xml:space="preserve">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.create_canvas()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br/>
              <w:t xml:space="preserve">    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Monaco" w:hAnsi="Monaco"/>
                <w:color w:val="0086B3"/>
                <w:sz w:val="21"/>
                <w:szCs w:val="21"/>
              </w:rPr>
              <w:t>self</w:t>
            </w:r>
            <w:r>
              <w:rPr>
                <w:rFonts w:ascii="Monaco" w:hAnsi="Monaco"/>
                <w:color w:val="333333"/>
                <w:sz w:val="21"/>
                <w:szCs w:val="21"/>
              </w:rPr>
              <w:t>.create_ovals()</w:t>
            </w:r>
          </w:p>
        </w:tc>
      </w:tr>
    </w:tbl>
    <w:p w:rsidR="001020F9" w:rsidRDefault="001020F9" w:rsidP="001A6076">
      <w:pPr>
        <w:ind w:firstLine="480"/>
      </w:pPr>
      <w:r>
        <w:rPr>
          <w:rFonts w:hint="eastAsia"/>
        </w:rPr>
        <w:lastRenderedPageBreak/>
        <w:t>代码</w:t>
      </w:r>
      <w:r>
        <w:t>和前面</w:t>
      </w:r>
      <w:r>
        <w:rPr>
          <w:rFonts w:hint="eastAsia"/>
        </w:rPr>
        <w:t>类似</w:t>
      </w:r>
      <w:r>
        <w:t>，GraphicsView也要注册成为model的观察者</w:t>
      </w:r>
      <w:r>
        <w:rPr>
          <w:rFonts w:hint="eastAsia"/>
        </w:rPr>
        <w:t>。</w:t>
      </w:r>
    </w:p>
    <w:p w:rsidR="00003A48" w:rsidRDefault="001020F9" w:rsidP="001A6076">
      <w:pPr>
        <w:ind w:firstLine="480"/>
      </w:pPr>
      <w:r>
        <w:rPr>
          <w:rFonts w:hint="eastAsia"/>
        </w:rPr>
        <w:t>值得</w:t>
      </w:r>
      <w:r>
        <w:t>注意的是，</w:t>
      </w:r>
      <w:r>
        <w:rPr>
          <w:rFonts w:hint="eastAsia"/>
        </w:rPr>
        <w:t>像向</w:t>
      </w:r>
      <w:r>
        <w:t>输入框输入</w:t>
      </w:r>
      <w:r>
        <w:rPr>
          <w:rFonts w:hint="eastAsia"/>
        </w:rPr>
        <w:t>，</w:t>
      </w:r>
      <w:r>
        <w:t>拖动椭圆的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我们</w:t>
      </w:r>
      <w:r>
        <w:t>已经注册好了对应的函数，当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事件</w:t>
      </w:r>
      <w:r>
        <w:t>发生的时候，会调用对应的函数。</w:t>
      </w:r>
    </w:p>
    <w:p w:rsidR="001020F9" w:rsidRDefault="001020F9" w:rsidP="001A6076">
      <w:pPr>
        <w:ind w:firstLine="480"/>
      </w:pPr>
      <w:r>
        <w:rPr>
          <w:rFonts w:hint="eastAsia"/>
        </w:rPr>
        <w:t>如</w:t>
      </w:r>
      <w:r>
        <w:t>在GraphicsView</w:t>
      </w:r>
      <w:r>
        <w:rPr>
          <w:rFonts w:hint="eastAsia"/>
        </w:rPr>
        <w:t>里面</w:t>
      </w:r>
      <w:r>
        <w:t>，我们注册了这样的函数：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0F9" w:rsidTr="001020F9">
        <w:tc>
          <w:tcPr>
            <w:tcW w:w="8296" w:type="dxa"/>
          </w:tcPr>
          <w:p w:rsidR="001020F9" w:rsidRPr="001020F9" w:rsidRDefault="001020F9" w:rsidP="0010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020F9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020F9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.__canvas.bind(</w:t>
            </w:r>
            <w:r w:rsidRPr="001020F9">
              <w:rPr>
                <w:rFonts w:ascii="Monaco" w:eastAsia="宋体" w:hAnsi="Monaco" w:cs="宋体"/>
                <w:color w:val="DD1144"/>
                <w:kern w:val="0"/>
                <w:sz w:val="21"/>
                <w:szCs w:val="21"/>
              </w:rPr>
              <w:t>"&lt;B1-Motion&gt;"</w:t>
            </w:r>
            <w:r w:rsidRPr="001020F9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,</w:t>
            </w:r>
            <w:r w:rsidRPr="001020F9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             functools.partial(GraphicsView.callback, view</w:t>
            </w:r>
            <w:r w:rsidRPr="001020F9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=</w:t>
            </w:r>
            <w:r w:rsidRPr="001020F9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020F9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)) </w:t>
            </w:r>
            <w:r w:rsidRPr="001020F9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020F9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注册回调函数</w:t>
            </w:r>
          </w:p>
        </w:tc>
      </w:tr>
    </w:tbl>
    <w:p w:rsidR="001020F9" w:rsidRDefault="001A6076" w:rsidP="00003A48">
      <w:pPr>
        <w:pStyle w:val="HTML"/>
        <w:shd w:val="clear" w:color="auto" w:fill="FFFFFF"/>
        <w:ind w:firstLine="422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t>注册</w:t>
      </w:r>
      <w:r>
        <w:rPr>
          <w:rFonts w:ascii="Monaco" w:hAnsi="Monaco"/>
          <w:color w:val="333333"/>
          <w:sz w:val="21"/>
          <w:szCs w:val="21"/>
        </w:rPr>
        <w:t>了</w:t>
      </w:r>
      <w:r>
        <w:rPr>
          <w:rFonts w:ascii="Monaco" w:hAnsi="Monaco"/>
          <w:color w:val="333333"/>
          <w:sz w:val="21"/>
          <w:szCs w:val="21"/>
        </w:rPr>
        <w:t>feedback</w:t>
      </w:r>
      <w:r>
        <w:rPr>
          <w:rFonts w:ascii="Monaco" w:hAnsi="Monaco"/>
          <w:color w:val="333333"/>
          <w:sz w:val="21"/>
          <w:szCs w:val="21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76" w:rsidTr="001A6076">
        <w:tc>
          <w:tcPr>
            <w:tcW w:w="8296" w:type="dxa"/>
          </w:tcPr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0086B3"/>
                <w:kern w:val="0"/>
                <w:sz w:val="21"/>
                <w:szCs w:val="21"/>
              </w:rPr>
              <w:t>@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staticmethod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def </w:t>
            </w:r>
            <w:r w:rsidRPr="001A6076">
              <w:rPr>
                <w:rFonts w:ascii="Monaco" w:eastAsia="宋体" w:hAnsi="Monaco" w:cs="宋体"/>
                <w:b/>
                <w:bCs/>
                <w:color w:val="990000"/>
                <w:kern w:val="0"/>
                <w:sz w:val="21"/>
                <w:szCs w:val="21"/>
              </w:rPr>
              <w:t>callback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(event, view)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"""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1F9912"/>
                <w:kern w:val="0"/>
                <w:sz w:val="21"/>
                <w:szCs w:val="21"/>
              </w:rPr>
              <w:t>回调函数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,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1F9912"/>
                <w:kern w:val="0"/>
                <w:sz w:val="21"/>
                <w:szCs w:val="21"/>
              </w:rPr>
              <w:t>当鼠标在画布上移动的时候会调用这个函数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,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1F9912"/>
                <w:kern w:val="0"/>
                <w:sz w:val="21"/>
                <w:szCs w:val="21"/>
              </w:rPr>
              <w:t>我们调用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controller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1F9912"/>
                <w:kern w:val="0"/>
                <w:sz w:val="21"/>
                <w:szCs w:val="21"/>
              </w:rPr>
              <w:t>的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setRadius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1F9912"/>
                <w:kern w:val="0"/>
                <w:sz w:val="21"/>
                <w:szCs w:val="21"/>
              </w:rPr>
              <w:t>方法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t>"""</w:t>
            </w:r>
            <w:r w:rsidRPr="001A6076">
              <w:rPr>
                <w:rFonts w:ascii="Monaco" w:eastAsia="宋体" w:hAnsi="Monaco" w:cs="宋体"/>
                <w:b/>
                <w:bCs/>
                <w:color w:val="1F9912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x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=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event.x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y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=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event.y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下面是用于计算出半径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radius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=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round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(math.sqrt((x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-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GraphicsView.center[</w:t>
            </w:r>
            <w:r w:rsidRPr="001A6076">
              <w:rPr>
                <w:rFonts w:ascii="Monaco" w:eastAsia="宋体" w:hAnsi="Monaco" w:cs="宋体"/>
                <w:color w:val="009999"/>
                <w:kern w:val="0"/>
                <w:sz w:val="21"/>
                <w:szCs w:val="21"/>
              </w:rPr>
              <w:t>0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])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*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(x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-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GraphicsView.center[</w:t>
            </w:r>
            <w:r w:rsidRPr="001A6076">
              <w:rPr>
                <w:rFonts w:ascii="Monaco" w:eastAsia="宋体" w:hAnsi="Monaco" w:cs="宋体"/>
                <w:color w:val="009999"/>
                <w:kern w:val="0"/>
                <w:sz w:val="21"/>
                <w:szCs w:val="21"/>
              </w:rPr>
              <w:t>0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])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+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                     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(y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-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GraphicsView.center[</w:t>
            </w:r>
            <w:r w:rsidRPr="001A6076">
              <w:rPr>
                <w:rFonts w:ascii="Monaco" w:eastAsia="宋体" w:hAnsi="Monaco" w:cs="宋体"/>
                <w:color w:val="009999"/>
                <w:kern w:val="0"/>
                <w:sz w:val="21"/>
                <w:szCs w:val="21"/>
              </w:rPr>
              <w:t>1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])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*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(y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-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GraphicsView.center[</w:t>
            </w:r>
            <w:r w:rsidRPr="001A6076">
              <w:rPr>
                <w:rFonts w:ascii="Monaco" w:eastAsia="宋体" w:hAnsi="Monaco" w:cs="宋体"/>
                <w:color w:val="009999"/>
                <w:kern w:val="0"/>
                <w:sz w:val="21"/>
                <w:szCs w:val="21"/>
              </w:rPr>
              <w:t>1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])), </w:t>
            </w:r>
            <w:r w:rsidRPr="001A6076">
              <w:rPr>
                <w:rFonts w:ascii="Monaco" w:eastAsia="宋体" w:hAnsi="Monaco" w:cs="宋体"/>
                <w:color w:val="009999"/>
                <w:kern w:val="0"/>
                <w:sz w:val="21"/>
                <w:szCs w:val="21"/>
              </w:rPr>
              <w:t>2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)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也就是说，现在半径发生了改变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>,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我们应该怎么玩呢？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view.__controller.setRadius(radius)</w:t>
            </w:r>
          </w:p>
        </w:tc>
      </w:tr>
    </w:tbl>
    <w:p w:rsidR="001A6076" w:rsidRDefault="001A6076" w:rsidP="00003A48">
      <w:pPr>
        <w:pStyle w:val="HTML"/>
        <w:shd w:val="clear" w:color="auto" w:fill="FFFFFF"/>
        <w:ind w:firstLine="422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t>代码</w:t>
      </w:r>
      <w:r>
        <w:rPr>
          <w:rFonts w:ascii="Monaco" w:hAnsi="Monaco"/>
          <w:color w:val="333333"/>
          <w:sz w:val="21"/>
          <w:szCs w:val="21"/>
        </w:rPr>
        <w:t>里面很明显，那就是获取对应的坐标，求出相应的半径，然后调用</w:t>
      </w:r>
      <w:r>
        <w:rPr>
          <w:rFonts w:ascii="Monaco" w:hAnsi="Monaco" w:hint="eastAsia"/>
          <w:color w:val="333333"/>
          <w:sz w:val="21"/>
          <w:szCs w:val="21"/>
        </w:rPr>
        <w:t>对应</w:t>
      </w:r>
      <w:r>
        <w:rPr>
          <w:rFonts w:ascii="Monaco" w:hAnsi="Monaco"/>
          <w:color w:val="333333"/>
          <w:sz w:val="21"/>
          <w:szCs w:val="21"/>
        </w:rPr>
        <w:t>的</w:t>
      </w:r>
      <w:r>
        <w:rPr>
          <w:rFonts w:ascii="Monaco" w:hAnsi="Monaco"/>
          <w:color w:val="333333"/>
          <w:sz w:val="21"/>
          <w:szCs w:val="21"/>
        </w:rPr>
        <w:t>controller</w:t>
      </w:r>
      <w:r>
        <w:rPr>
          <w:rFonts w:ascii="Monaco" w:hAnsi="Monaco"/>
          <w:color w:val="333333"/>
          <w:sz w:val="21"/>
          <w:szCs w:val="21"/>
        </w:rPr>
        <w:t>的</w:t>
      </w:r>
      <w:r>
        <w:rPr>
          <w:rFonts w:ascii="Monaco" w:hAnsi="Monaco"/>
          <w:color w:val="333333"/>
          <w:sz w:val="21"/>
          <w:szCs w:val="21"/>
        </w:rPr>
        <w:t>setRadius</w:t>
      </w:r>
      <w:r>
        <w:rPr>
          <w:rFonts w:ascii="Monaco" w:hAnsi="Monaco"/>
          <w:color w:val="333333"/>
          <w:sz w:val="21"/>
          <w:szCs w:val="21"/>
        </w:rPr>
        <w:t>函数</w:t>
      </w:r>
      <w:r>
        <w:rPr>
          <w:rFonts w:ascii="Monaco" w:hAnsi="Monaco" w:hint="eastAsia"/>
          <w:color w:val="333333"/>
          <w:sz w:val="21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76" w:rsidTr="001A6076">
        <w:tc>
          <w:tcPr>
            <w:tcW w:w="8296" w:type="dxa"/>
          </w:tcPr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class </w:t>
            </w:r>
            <w:r w:rsidRPr="001A6076">
              <w:rPr>
                <w:rFonts w:ascii="Monaco" w:eastAsia="宋体" w:hAnsi="Monaco" w:cs="宋体"/>
                <w:b/>
                <w:bCs/>
                <w:color w:val="445588"/>
                <w:kern w:val="0"/>
                <w:sz w:val="21"/>
                <w:szCs w:val="21"/>
              </w:rPr>
              <w:t>GraphicsController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</w:p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22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def </w:t>
            </w:r>
            <w:r w:rsidRPr="001A6076">
              <w:rPr>
                <w:rFonts w:ascii="Monaco" w:eastAsia="宋体" w:hAnsi="Monaco" w:cs="宋体"/>
                <w:b/>
                <w:bCs/>
                <w:color w:val="990000"/>
                <w:kern w:val="0"/>
                <w:sz w:val="21"/>
                <w:szCs w:val="21"/>
              </w:rPr>
              <w:t>setRadius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(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, radius)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  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.__model.setRadius(radius)</w:t>
            </w:r>
          </w:p>
        </w:tc>
      </w:tr>
    </w:tbl>
    <w:p w:rsidR="001A6076" w:rsidRDefault="001A6076" w:rsidP="00003A48">
      <w:pPr>
        <w:pStyle w:val="HTML"/>
        <w:shd w:val="clear" w:color="auto" w:fill="FFFFFF"/>
        <w:ind w:firstLine="422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t>然后</w:t>
      </w:r>
      <w:r>
        <w:rPr>
          <w:rFonts w:ascii="Monaco" w:hAnsi="Monaco"/>
          <w:color w:val="333333"/>
          <w:sz w:val="21"/>
          <w:szCs w:val="21"/>
        </w:rPr>
        <w:t>GraphicsController</w:t>
      </w:r>
      <w:r>
        <w:rPr>
          <w:rFonts w:ascii="Monaco" w:hAnsi="Monaco"/>
          <w:color w:val="333333"/>
          <w:sz w:val="21"/>
          <w:szCs w:val="21"/>
        </w:rPr>
        <w:t>调用</w:t>
      </w:r>
      <w:r>
        <w:rPr>
          <w:rFonts w:ascii="Monaco" w:hAnsi="Monaco"/>
          <w:color w:val="333333"/>
          <w:sz w:val="21"/>
          <w:szCs w:val="21"/>
        </w:rPr>
        <w:t>model</w:t>
      </w:r>
      <w:r>
        <w:rPr>
          <w:rFonts w:ascii="Monaco" w:hAnsi="Monaco"/>
          <w:color w:val="333333"/>
          <w:sz w:val="21"/>
          <w:szCs w:val="21"/>
        </w:rPr>
        <w:t>的</w:t>
      </w:r>
      <w:r>
        <w:rPr>
          <w:rFonts w:ascii="Monaco" w:hAnsi="Monaco"/>
          <w:color w:val="333333"/>
          <w:sz w:val="21"/>
          <w:szCs w:val="21"/>
        </w:rPr>
        <w:t>setRadius</w:t>
      </w:r>
      <w:r>
        <w:rPr>
          <w:rFonts w:ascii="Monaco" w:hAnsi="Monaco"/>
          <w:color w:val="333333"/>
          <w:sz w:val="21"/>
          <w:szCs w:val="21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76" w:rsidTr="001A6076">
        <w:tc>
          <w:tcPr>
            <w:tcW w:w="8296" w:type="dxa"/>
          </w:tcPr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class </w:t>
            </w:r>
            <w:r w:rsidRPr="001A6076">
              <w:rPr>
                <w:rFonts w:ascii="Monaco" w:eastAsia="宋体" w:hAnsi="Monaco" w:cs="宋体"/>
                <w:b/>
                <w:bCs/>
                <w:color w:val="445588"/>
                <w:kern w:val="0"/>
                <w:sz w:val="21"/>
                <w:szCs w:val="21"/>
              </w:rPr>
              <w:t>Model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</w:p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22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def </w:t>
            </w:r>
            <w:r w:rsidRPr="001A6076">
              <w:rPr>
                <w:rFonts w:ascii="Monaco" w:eastAsia="宋体" w:hAnsi="Monaco" w:cs="宋体"/>
                <w:b/>
                <w:bCs/>
                <w:color w:val="990000"/>
                <w:kern w:val="0"/>
                <w:sz w:val="21"/>
                <w:szCs w:val="21"/>
              </w:rPr>
              <w:t>setRadius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(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, radius)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.__radius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=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radius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.notifyObserver()</w:t>
            </w:r>
          </w:p>
        </w:tc>
      </w:tr>
    </w:tbl>
    <w:p w:rsidR="001A6076" w:rsidRDefault="001A6076" w:rsidP="00003A48">
      <w:pPr>
        <w:pStyle w:val="HTML"/>
        <w:shd w:val="clear" w:color="auto" w:fill="FFFFFF"/>
        <w:ind w:firstLine="422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model</w:t>
      </w:r>
      <w:r>
        <w:rPr>
          <w:rFonts w:ascii="Monaco" w:hAnsi="Monaco" w:hint="eastAsia"/>
          <w:color w:val="333333"/>
          <w:sz w:val="21"/>
          <w:szCs w:val="21"/>
        </w:rPr>
        <w:t>改变了</w:t>
      </w:r>
      <w:r>
        <w:rPr>
          <w:rFonts w:ascii="Monaco" w:hAnsi="Monaco"/>
          <w:color w:val="333333"/>
          <w:sz w:val="21"/>
          <w:szCs w:val="21"/>
        </w:rPr>
        <w:t>radius</w:t>
      </w:r>
      <w:r>
        <w:rPr>
          <w:rFonts w:ascii="Monaco" w:hAnsi="Monaco"/>
          <w:color w:val="333333"/>
          <w:sz w:val="21"/>
          <w:szCs w:val="21"/>
        </w:rPr>
        <w:t>的大小之后</w:t>
      </w:r>
      <w:r>
        <w:rPr>
          <w:rFonts w:ascii="Monaco" w:hAnsi="Monaco" w:hint="eastAsia"/>
          <w:color w:val="333333"/>
          <w:sz w:val="21"/>
          <w:szCs w:val="21"/>
        </w:rPr>
        <w:t>，立刻</w:t>
      </w:r>
      <w:r>
        <w:rPr>
          <w:rFonts w:ascii="Monaco" w:hAnsi="Monaco"/>
          <w:color w:val="333333"/>
          <w:sz w:val="21"/>
          <w:szCs w:val="21"/>
        </w:rPr>
        <w:t>通知它的观察者们：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76" w:rsidTr="001A6076">
        <w:tc>
          <w:tcPr>
            <w:tcW w:w="8296" w:type="dxa"/>
          </w:tcPr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def </w:t>
            </w:r>
            <w:r w:rsidRPr="001A6076">
              <w:rPr>
                <w:rFonts w:ascii="Monaco" w:eastAsia="宋体" w:hAnsi="Monaco" w:cs="宋体"/>
                <w:b/>
                <w:bCs/>
                <w:color w:val="990000"/>
                <w:kern w:val="0"/>
                <w:sz w:val="21"/>
                <w:szCs w:val="21"/>
              </w:rPr>
              <w:t>notifyObserver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(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)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for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eachObserver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in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.__observer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eachObserver.updateView() 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我们要通知每一个观察者</w:t>
            </w:r>
          </w:p>
        </w:tc>
      </w:tr>
    </w:tbl>
    <w:p w:rsidR="001A6076" w:rsidRDefault="001A6076" w:rsidP="00003A48">
      <w:pPr>
        <w:pStyle w:val="HTML"/>
        <w:shd w:val="clear" w:color="auto" w:fill="FFFFFF"/>
        <w:ind w:firstLine="422"/>
        <w:rPr>
          <w:rFonts w:ascii="Monaco" w:hAnsi="Monaco" w:hint="eastAsia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t>Graphics</w:t>
      </w:r>
      <w:r>
        <w:rPr>
          <w:rFonts w:ascii="Monaco" w:hAnsi="Monaco"/>
          <w:color w:val="333333"/>
          <w:sz w:val="21"/>
          <w:szCs w:val="21"/>
        </w:rPr>
        <w:t>View</w:t>
      </w:r>
      <w:r>
        <w:rPr>
          <w:rFonts w:ascii="Monaco" w:hAnsi="Monaco"/>
          <w:color w:val="333333"/>
          <w:sz w:val="21"/>
          <w:szCs w:val="21"/>
        </w:rPr>
        <w:t>接收到了</w:t>
      </w:r>
      <w:r>
        <w:rPr>
          <w:rFonts w:ascii="Monaco" w:hAnsi="Monaco" w:hint="eastAsia"/>
          <w:color w:val="333333"/>
          <w:sz w:val="21"/>
          <w:szCs w:val="21"/>
        </w:rPr>
        <w:t>通知</w:t>
      </w:r>
      <w:r>
        <w:rPr>
          <w:rFonts w:ascii="Monaco" w:hAnsi="Monaco"/>
          <w:color w:val="333333"/>
          <w:sz w:val="21"/>
          <w:szCs w:val="21"/>
        </w:rPr>
        <w:t>，调用</w:t>
      </w:r>
      <w:r>
        <w:rPr>
          <w:rFonts w:ascii="Monaco" w:hAnsi="Monaco"/>
          <w:color w:val="333333"/>
          <w:sz w:val="21"/>
          <w:szCs w:val="21"/>
        </w:rPr>
        <w:t>updateView</w:t>
      </w:r>
      <w:r>
        <w:rPr>
          <w:rFonts w:ascii="Monaco" w:hAnsi="Monaco" w:hint="eastAsia"/>
          <w:color w:val="333333"/>
          <w:sz w:val="21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76" w:rsidTr="001A6076">
        <w:tc>
          <w:tcPr>
            <w:tcW w:w="8296" w:type="dxa"/>
          </w:tcPr>
          <w:p w:rsidR="001A6076" w:rsidRPr="001A6076" w:rsidRDefault="001A6076" w:rsidP="001A6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onaco" w:eastAsia="宋体" w:hAnsi="Monaco" w:cs="宋体" w:hint="eastAsia"/>
                <w:color w:val="333333"/>
                <w:kern w:val="0"/>
                <w:sz w:val="21"/>
                <w:szCs w:val="21"/>
              </w:rPr>
            </w:pP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def </w:t>
            </w:r>
            <w:r w:rsidRPr="001A6076">
              <w:rPr>
                <w:rFonts w:ascii="Monaco" w:eastAsia="宋体" w:hAnsi="Monaco" w:cs="宋体"/>
                <w:b/>
                <w:bCs/>
                <w:color w:val="990000"/>
                <w:kern w:val="0"/>
                <w:sz w:val="21"/>
                <w:szCs w:val="21"/>
              </w:rPr>
              <w:t>updateView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(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)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获取半径和圆心的消息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br/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lastRenderedPageBreak/>
              <w:t xml:space="preserve">    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 xml:space="preserve">radius </w:t>
            </w:r>
            <w:r w:rsidRPr="001A6076">
              <w:rPr>
                <w:rFonts w:ascii="Monaco" w:eastAsia="宋体" w:hAnsi="Monaco" w:cs="宋体"/>
                <w:b/>
                <w:bCs/>
                <w:color w:val="333333"/>
                <w:kern w:val="0"/>
                <w:sz w:val="21"/>
                <w:szCs w:val="21"/>
              </w:rPr>
              <w:t xml:space="preserve">=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.__model.getRadius()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b/>
                <w:bCs/>
                <w:color w:val="FFAF18"/>
                <w:kern w:val="0"/>
                <w:sz w:val="21"/>
                <w:szCs w:val="21"/>
              </w:rPr>
              <w:t xml:space="preserve"># 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t>重新绘制图形</w:t>
            </w:r>
            <w:r w:rsidRPr="001A6076">
              <w:rPr>
                <w:rFonts w:ascii="方正清刻本悦宋简体" w:eastAsia="方正清刻本悦宋简体" w:hAnsi="Monaco" w:cs="宋体" w:hint="eastAsia"/>
                <w:b/>
                <w:bCs/>
                <w:color w:val="FFAF18"/>
                <w:kern w:val="0"/>
                <w:sz w:val="21"/>
                <w:szCs w:val="21"/>
              </w:rPr>
              <w:br/>
              <w:t xml:space="preserve">    </w:t>
            </w:r>
            <w:r w:rsidRPr="001A6076">
              <w:rPr>
                <w:rFonts w:ascii="Monaco" w:eastAsia="宋体" w:hAnsi="Monaco" w:cs="宋体"/>
                <w:color w:val="0086B3"/>
                <w:kern w:val="0"/>
                <w:sz w:val="21"/>
                <w:szCs w:val="21"/>
              </w:rPr>
              <w:t>self</w:t>
            </w:r>
            <w:r w:rsidRPr="001A6076">
              <w:rPr>
                <w:rFonts w:ascii="Monaco" w:eastAsia="宋体" w:hAnsi="Monaco" w:cs="宋体"/>
                <w:color w:val="333333"/>
                <w:kern w:val="0"/>
                <w:sz w:val="21"/>
                <w:szCs w:val="21"/>
              </w:rPr>
              <w:t>.draw_with_radius(radius)</w:t>
            </w:r>
          </w:p>
        </w:tc>
      </w:tr>
    </w:tbl>
    <w:p w:rsidR="007A1FB6" w:rsidRDefault="001A6076" w:rsidP="001A6076">
      <w:pPr>
        <w:pStyle w:val="HTML"/>
        <w:shd w:val="clear" w:color="auto" w:fill="FFFFFF"/>
        <w:ind w:firstLine="422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lastRenderedPageBreak/>
        <w:t>重新</w:t>
      </w:r>
      <w:r>
        <w:rPr>
          <w:rFonts w:ascii="Monaco" w:hAnsi="Monaco"/>
          <w:color w:val="333333"/>
          <w:sz w:val="21"/>
          <w:szCs w:val="21"/>
        </w:rPr>
        <w:t>绘制</w:t>
      </w:r>
      <w:r>
        <w:rPr>
          <w:rFonts w:ascii="Monaco" w:hAnsi="Monaco" w:hint="eastAsia"/>
          <w:color w:val="333333"/>
          <w:sz w:val="21"/>
          <w:szCs w:val="21"/>
        </w:rPr>
        <w:t>，</w:t>
      </w:r>
      <w:r>
        <w:rPr>
          <w:rFonts w:ascii="Monaco" w:hAnsi="Monaco"/>
          <w:color w:val="333333"/>
          <w:sz w:val="21"/>
          <w:szCs w:val="21"/>
        </w:rPr>
        <w:t>达到了更新的效果。</w:t>
      </w:r>
    </w:p>
    <w:p w:rsidR="001A6076" w:rsidRPr="001A6076" w:rsidRDefault="001A6076" w:rsidP="001A6076">
      <w:pPr>
        <w:pStyle w:val="HTML"/>
        <w:shd w:val="clear" w:color="auto" w:fill="FFFFFF"/>
        <w:ind w:firstLine="422"/>
        <w:rPr>
          <w:rFonts w:ascii="Monaco" w:hAnsi="Monaco" w:hint="eastAsia"/>
          <w:color w:val="333333"/>
          <w:sz w:val="21"/>
          <w:szCs w:val="21"/>
        </w:rPr>
      </w:pPr>
      <w:r>
        <w:rPr>
          <w:rFonts w:ascii="Monaco" w:hAnsi="Monaco" w:hint="eastAsia"/>
          <w:color w:val="333333"/>
          <w:sz w:val="21"/>
          <w:szCs w:val="21"/>
        </w:rPr>
        <w:t>更新</w:t>
      </w:r>
      <w:r>
        <w:rPr>
          <w:rFonts w:ascii="Monaco" w:hAnsi="Monaco"/>
          <w:color w:val="333333"/>
          <w:sz w:val="21"/>
          <w:szCs w:val="21"/>
        </w:rPr>
        <w:t>半径的代码非常类似，这里就</w:t>
      </w:r>
      <w:r w:rsidR="00C94CA2">
        <w:rPr>
          <w:rFonts w:ascii="Monaco" w:hAnsi="Monaco"/>
          <w:color w:val="333333"/>
          <w:sz w:val="21"/>
          <w:szCs w:val="21"/>
        </w:rPr>
        <w:t>不</w:t>
      </w:r>
      <w:r w:rsidR="00C94CA2">
        <w:rPr>
          <w:rFonts w:ascii="Monaco" w:hAnsi="Monaco" w:hint="eastAsia"/>
          <w:color w:val="333333"/>
          <w:sz w:val="21"/>
          <w:szCs w:val="21"/>
        </w:rPr>
        <w:t>再</w:t>
      </w:r>
      <w:bookmarkStart w:id="0" w:name="_GoBack"/>
      <w:bookmarkEnd w:id="0"/>
      <w:r>
        <w:rPr>
          <w:rFonts w:ascii="Monaco" w:hAnsi="Monaco"/>
          <w:color w:val="333333"/>
          <w:sz w:val="21"/>
          <w:szCs w:val="21"/>
        </w:rPr>
        <w:t>叙述了。</w:t>
      </w:r>
    </w:p>
    <w:p w:rsidR="009350C0" w:rsidRDefault="00F23B64" w:rsidP="00343627">
      <w:pPr>
        <w:pStyle w:val="2"/>
        <w:spacing w:before="156" w:after="156"/>
      </w:pPr>
      <w:r>
        <w:rPr>
          <w:rFonts w:hint="eastAsia"/>
        </w:rPr>
        <w:t>测试</w:t>
      </w:r>
    </w:p>
    <w:p w:rsidR="00F23B64" w:rsidRDefault="00F23B64" w:rsidP="00F23B6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根据</w:t>
      </w:r>
      <w:r>
        <w:rPr>
          <w:rFonts w:eastAsiaTheme="minorEastAsia"/>
        </w:rPr>
        <w:t>需求，我们对做出来的软件进行测试。</w:t>
      </w:r>
      <w:r>
        <w:rPr>
          <w:rFonts w:eastAsiaTheme="minorEastAsia" w:hint="eastAsia"/>
        </w:rPr>
        <w:t>鼠标</w:t>
      </w:r>
      <w:r>
        <w:rPr>
          <w:rFonts w:eastAsiaTheme="minorEastAsia"/>
        </w:rPr>
        <w:t>拖动画中的圆，左边部分的半径以及表面积，体积等信息发生</w:t>
      </w:r>
      <w:r>
        <w:rPr>
          <w:rFonts w:eastAsiaTheme="minorEastAsia" w:hint="eastAsia"/>
        </w:rPr>
        <w:t>了</w:t>
      </w:r>
      <w:r>
        <w:rPr>
          <w:rFonts w:eastAsiaTheme="minorEastAsia"/>
        </w:rPr>
        <w:t>相应的变化，</w:t>
      </w:r>
      <w:r>
        <w:rPr>
          <w:rFonts w:eastAsiaTheme="minorEastAsia" w:hint="eastAsia"/>
        </w:rPr>
        <w:t>同样</w:t>
      </w:r>
      <w:r>
        <w:rPr>
          <w:rFonts w:eastAsiaTheme="minorEastAsia"/>
        </w:rPr>
        <w:t>的，在左边输入半径的信息，右面的圆</w:t>
      </w:r>
      <w:r>
        <w:rPr>
          <w:rFonts w:eastAsiaTheme="minorEastAsia" w:hint="eastAsia"/>
        </w:rPr>
        <w:t>也会</w:t>
      </w:r>
      <w:r>
        <w:rPr>
          <w:rFonts w:eastAsiaTheme="minorEastAsia"/>
        </w:rPr>
        <w:t>发生相应的变化，这达到了我们的需求。</w:t>
      </w:r>
    </w:p>
    <w:p w:rsidR="00F23B64" w:rsidRPr="00F23B64" w:rsidRDefault="00F23B64" w:rsidP="00F23B64">
      <w:pPr>
        <w:pStyle w:val="a7"/>
      </w:pPr>
      <w:r>
        <w:drawing>
          <wp:inline distT="0" distB="0" distL="0" distR="0">
            <wp:extent cx="5266690" cy="3716020"/>
            <wp:effectExtent l="0" t="0" r="0" b="0"/>
            <wp:docPr id="1" name="图片 1" descr="C:\Users\Administrator\Desktop\2016-04-29_220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4-29_2208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B64" w:rsidRPr="00F23B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9F" w:rsidRDefault="0010099F" w:rsidP="00B557C2">
      <w:pPr>
        <w:ind w:firstLine="480"/>
      </w:pPr>
      <w:r>
        <w:separator/>
      </w:r>
    </w:p>
  </w:endnote>
  <w:endnote w:type="continuationSeparator" w:id="0">
    <w:p w:rsidR="0010099F" w:rsidRDefault="0010099F" w:rsidP="00B557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  <w:r>
      <w:t>-</w:t>
    </w:r>
    <w:sdt>
      <w:sdtPr>
        <w:id w:val="205681145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94CA2" w:rsidRPr="00C94CA2">
          <w:rPr>
            <w:noProof/>
            <w:lang w:val="zh-CN"/>
          </w:rPr>
          <w:t>5</w:t>
        </w:r>
        <w:r>
          <w:fldChar w:fldCharType="end"/>
        </w:r>
        <w:r>
          <w:t>-</w:t>
        </w:r>
      </w:sdtContent>
    </w:sdt>
  </w:p>
  <w:p w:rsidR="00B81F48" w:rsidRDefault="00B81F48" w:rsidP="00B557C2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9F" w:rsidRDefault="0010099F" w:rsidP="00B557C2">
      <w:pPr>
        <w:ind w:firstLine="480"/>
      </w:pPr>
      <w:r>
        <w:separator/>
      </w:r>
    </w:p>
  </w:footnote>
  <w:footnote w:type="continuationSeparator" w:id="0">
    <w:p w:rsidR="0010099F" w:rsidRDefault="0010099F" w:rsidP="00B557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9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"/>
  </w:num>
  <w:num w:numId="17">
    <w:abstractNumId w:val="7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12"/>
  </w:num>
  <w:num w:numId="27">
    <w:abstractNumId w:val="13"/>
    <w:lvlOverride w:ilvl="0">
      <w:startOverride w:val="1"/>
    </w:lvlOverride>
  </w:num>
  <w:num w:numId="28">
    <w:abstractNumId w:val="8"/>
  </w:num>
  <w:num w:numId="29">
    <w:abstractNumId w:val="1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64"/>
    <w:rsid w:val="00003A48"/>
    <w:rsid w:val="00017FE1"/>
    <w:rsid w:val="00021437"/>
    <w:rsid w:val="000511E5"/>
    <w:rsid w:val="00094DBA"/>
    <w:rsid w:val="000D0558"/>
    <w:rsid w:val="000D6FB6"/>
    <w:rsid w:val="0010099F"/>
    <w:rsid w:val="001020F9"/>
    <w:rsid w:val="00105EBF"/>
    <w:rsid w:val="001774A6"/>
    <w:rsid w:val="001A35E6"/>
    <w:rsid w:val="001A5D4A"/>
    <w:rsid w:val="001A6076"/>
    <w:rsid w:val="001C1322"/>
    <w:rsid w:val="001E0457"/>
    <w:rsid w:val="001E7042"/>
    <w:rsid w:val="001F4087"/>
    <w:rsid w:val="001F6992"/>
    <w:rsid w:val="00210AD3"/>
    <w:rsid w:val="0021185E"/>
    <w:rsid w:val="00246D31"/>
    <w:rsid w:val="00257A95"/>
    <w:rsid w:val="0027617C"/>
    <w:rsid w:val="002D1C5A"/>
    <w:rsid w:val="002D4D16"/>
    <w:rsid w:val="002D681B"/>
    <w:rsid w:val="002F06A2"/>
    <w:rsid w:val="002F0785"/>
    <w:rsid w:val="00324740"/>
    <w:rsid w:val="00343627"/>
    <w:rsid w:val="0035307E"/>
    <w:rsid w:val="00354C1C"/>
    <w:rsid w:val="00375F0A"/>
    <w:rsid w:val="003768ED"/>
    <w:rsid w:val="003C3BBF"/>
    <w:rsid w:val="004312A5"/>
    <w:rsid w:val="00451448"/>
    <w:rsid w:val="00452530"/>
    <w:rsid w:val="00462204"/>
    <w:rsid w:val="004714EE"/>
    <w:rsid w:val="004B4EF8"/>
    <w:rsid w:val="004D26C6"/>
    <w:rsid w:val="004D3B16"/>
    <w:rsid w:val="004F2C46"/>
    <w:rsid w:val="004F4E26"/>
    <w:rsid w:val="00522754"/>
    <w:rsid w:val="00523F01"/>
    <w:rsid w:val="00543D81"/>
    <w:rsid w:val="00545971"/>
    <w:rsid w:val="00553894"/>
    <w:rsid w:val="00566341"/>
    <w:rsid w:val="005A22BF"/>
    <w:rsid w:val="005B1C0A"/>
    <w:rsid w:val="005D3988"/>
    <w:rsid w:val="005D49BB"/>
    <w:rsid w:val="005E17CA"/>
    <w:rsid w:val="005E65E5"/>
    <w:rsid w:val="0061334B"/>
    <w:rsid w:val="00617F51"/>
    <w:rsid w:val="00620301"/>
    <w:rsid w:val="0062231F"/>
    <w:rsid w:val="00631B42"/>
    <w:rsid w:val="00660C11"/>
    <w:rsid w:val="00690DF8"/>
    <w:rsid w:val="006A6B3C"/>
    <w:rsid w:val="006B4324"/>
    <w:rsid w:val="006F3344"/>
    <w:rsid w:val="006F558C"/>
    <w:rsid w:val="00714262"/>
    <w:rsid w:val="00714F6C"/>
    <w:rsid w:val="007175CD"/>
    <w:rsid w:val="00721A09"/>
    <w:rsid w:val="00731281"/>
    <w:rsid w:val="0073186E"/>
    <w:rsid w:val="00747752"/>
    <w:rsid w:val="00797CFE"/>
    <w:rsid w:val="007A1FB6"/>
    <w:rsid w:val="007A392D"/>
    <w:rsid w:val="007A5B5A"/>
    <w:rsid w:val="007C797A"/>
    <w:rsid w:val="007D41D3"/>
    <w:rsid w:val="007E2103"/>
    <w:rsid w:val="007E4EDB"/>
    <w:rsid w:val="007F3B64"/>
    <w:rsid w:val="007F727F"/>
    <w:rsid w:val="007F762C"/>
    <w:rsid w:val="0080490A"/>
    <w:rsid w:val="008172F1"/>
    <w:rsid w:val="008208B6"/>
    <w:rsid w:val="0082758E"/>
    <w:rsid w:val="00830254"/>
    <w:rsid w:val="00853656"/>
    <w:rsid w:val="00866BD5"/>
    <w:rsid w:val="00875435"/>
    <w:rsid w:val="00894D10"/>
    <w:rsid w:val="008B4CD9"/>
    <w:rsid w:val="008C0C76"/>
    <w:rsid w:val="008C2BC0"/>
    <w:rsid w:val="008C5517"/>
    <w:rsid w:val="008E1B66"/>
    <w:rsid w:val="00902E2B"/>
    <w:rsid w:val="00912AAB"/>
    <w:rsid w:val="009350C0"/>
    <w:rsid w:val="00942F9D"/>
    <w:rsid w:val="00952742"/>
    <w:rsid w:val="00964BF5"/>
    <w:rsid w:val="00967823"/>
    <w:rsid w:val="00974336"/>
    <w:rsid w:val="009916E8"/>
    <w:rsid w:val="009A5A87"/>
    <w:rsid w:val="009C59BE"/>
    <w:rsid w:val="009D207F"/>
    <w:rsid w:val="009D4367"/>
    <w:rsid w:val="009D5EFC"/>
    <w:rsid w:val="009E5AD9"/>
    <w:rsid w:val="009F2122"/>
    <w:rsid w:val="00A07A62"/>
    <w:rsid w:val="00A16070"/>
    <w:rsid w:val="00A24ABA"/>
    <w:rsid w:val="00A427BA"/>
    <w:rsid w:val="00A50D85"/>
    <w:rsid w:val="00A67E27"/>
    <w:rsid w:val="00A82469"/>
    <w:rsid w:val="00A93852"/>
    <w:rsid w:val="00AA2901"/>
    <w:rsid w:val="00AB4DDA"/>
    <w:rsid w:val="00AB5035"/>
    <w:rsid w:val="00AC1FE0"/>
    <w:rsid w:val="00AC5018"/>
    <w:rsid w:val="00AC6A1F"/>
    <w:rsid w:val="00AE5ACA"/>
    <w:rsid w:val="00B23661"/>
    <w:rsid w:val="00B557C2"/>
    <w:rsid w:val="00B81F48"/>
    <w:rsid w:val="00BA43A3"/>
    <w:rsid w:val="00BB1C10"/>
    <w:rsid w:val="00BD2CEE"/>
    <w:rsid w:val="00C0024C"/>
    <w:rsid w:val="00C06DF6"/>
    <w:rsid w:val="00C45980"/>
    <w:rsid w:val="00C816E4"/>
    <w:rsid w:val="00C871DA"/>
    <w:rsid w:val="00C94CA2"/>
    <w:rsid w:val="00CA0D88"/>
    <w:rsid w:val="00CA1934"/>
    <w:rsid w:val="00CA6876"/>
    <w:rsid w:val="00CA74DD"/>
    <w:rsid w:val="00CB5A4E"/>
    <w:rsid w:val="00CC0D66"/>
    <w:rsid w:val="00CC1D5B"/>
    <w:rsid w:val="00D07F53"/>
    <w:rsid w:val="00D149AF"/>
    <w:rsid w:val="00D42D08"/>
    <w:rsid w:val="00D76FFC"/>
    <w:rsid w:val="00DA4CD1"/>
    <w:rsid w:val="00DB4159"/>
    <w:rsid w:val="00DF0633"/>
    <w:rsid w:val="00E422FE"/>
    <w:rsid w:val="00E918AB"/>
    <w:rsid w:val="00EA4396"/>
    <w:rsid w:val="00EC4F22"/>
    <w:rsid w:val="00ED4B2B"/>
    <w:rsid w:val="00EE538B"/>
    <w:rsid w:val="00F0440A"/>
    <w:rsid w:val="00F16EB1"/>
    <w:rsid w:val="00F23B64"/>
    <w:rsid w:val="00F24929"/>
    <w:rsid w:val="00F65B69"/>
    <w:rsid w:val="00F73735"/>
    <w:rsid w:val="00F8527B"/>
    <w:rsid w:val="00FA01F0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9A77-7273-493A-B2C8-657EEDA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7F"/>
    <w:pPr>
      <w:widowControl w:val="0"/>
      <w:ind w:firstLineChars="200" w:firstLine="420"/>
      <w:jc w:val="both"/>
    </w:pPr>
    <w:rPr>
      <w:rFonts w:ascii="Consolas" w:eastAsia="Consolas" w:hAnsi="Consolas"/>
      <w:color w:val="000000" w:themeColor="text1"/>
      <w:sz w:val="24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Ind w:w="0" w:type="dxa"/>
      <w:tblBorders>
        <w:top w:val="single" w:sz="6" w:space="0" w:color="92D050"/>
        <w:bottom w:val="single" w:sz="6" w:space="0" w:color="92D050"/>
        <w:insideV w:val="single" w:sz="6" w:space="0" w:color="92D0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rFonts w:eastAsiaTheme="minorEastAsia"/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rFonts w:eastAsiaTheme="minorEastAsia"/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  <w:rPr>
      <w:rFonts w:eastAsiaTheme="minorEastAsia"/>
      <w:sz w:val="21"/>
    </w:r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rFonts w:eastAsiaTheme="minorEastAsia"/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003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3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0046-3F17-4A8A-B562-A35B0512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105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李懿虎</cp:lastModifiedBy>
  <cp:revision>4</cp:revision>
  <dcterms:created xsi:type="dcterms:W3CDTF">2016-04-29T14:07:00Z</dcterms:created>
  <dcterms:modified xsi:type="dcterms:W3CDTF">2016-05-12T06:28:00Z</dcterms:modified>
</cp:coreProperties>
</file>